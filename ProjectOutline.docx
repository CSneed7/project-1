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0E288C" w14:textId="77777777" w:rsidR="007663FF" w:rsidRDefault="002B51C7" w:rsidP="000D6A2D">
      <w:pPr>
        <w:pStyle w:val="Heading1"/>
        <w:pBdr>
          <w:bottom w:val="single" w:sz="12" w:space="0" w:color="56152F" w:themeColor="accent4"/>
        </w:pBdr>
        <w:spacing w:after="20"/>
      </w:pPr>
      <w:r>
        <w:t>Comic-Grab</w:t>
      </w:r>
      <w:bookmarkStart w:id="0" w:name="_GoBack"/>
      <w:bookmarkEnd w:id="0"/>
    </w:p>
    <w:p w14:paraId="6036598D" w14:textId="77777777" w:rsidR="007663FF" w:rsidRDefault="002B51C7" w:rsidP="000D6A2D">
      <w:pPr>
        <w:pStyle w:val="ListBullet"/>
        <w:numPr>
          <w:ilvl w:val="0"/>
          <w:numId w:val="0"/>
        </w:numPr>
        <w:spacing w:after="20"/>
      </w:pPr>
      <w:r>
        <w:t xml:space="preserve">Description: </w:t>
      </w:r>
    </w:p>
    <w:p w14:paraId="20165622" w14:textId="77777777" w:rsidR="002B51C7" w:rsidRDefault="002B51C7" w:rsidP="000D6A2D">
      <w:pPr>
        <w:pStyle w:val="ListBullet"/>
        <w:numPr>
          <w:ilvl w:val="0"/>
          <w:numId w:val="0"/>
        </w:numPr>
        <w:spacing w:after="20"/>
        <w:ind w:left="432"/>
      </w:pPr>
      <w:r>
        <w:t xml:space="preserve">We wanted to create a </w:t>
      </w:r>
      <w:r w:rsidR="00C50D94">
        <w:t>user-friendly</w:t>
      </w:r>
      <w:r>
        <w:t xml:space="preserve"> web page that allowed comic enthusiasts to search any marvel character and in a click of a button, our web page would load every comic that</w:t>
      </w:r>
      <w:r w:rsidR="00C50D94">
        <w:t xml:space="preserve"> character was in and also an eB</w:t>
      </w:r>
      <w:r>
        <w:t xml:space="preserve">ay link </w:t>
      </w:r>
      <w:r w:rsidR="00A96096">
        <w:t>directing the user to those specific comics</w:t>
      </w:r>
      <w:r w:rsidR="00C50D94">
        <w:t>.</w:t>
      </w:r>
      <w:r w:rsidR="00A96096">
        <w:t xml:space="preserve"> </w:t>
      </w:r>
    </w:p>
    <w:p w14:paraId="13F31D03" w14:textId="77777777" w:rsidR="002B51C7" w:rsidRDefault="002B51C7" w:rsidP="000D6A2D">
      <w:pPr>
        <w:pStyle w:val="ListBullet"/>
        <w:numPr>
          <w:ilvl w:val="0"/>
          <w:numId w:val="0"/>
        </w:numPr>
        <w:spacing w:after="20"/>
        <w:ind w:left="432" w:hanging="432"/>
      </w:pPr>
      <w:r>
        <w:t>Motivation:</w:t>
      </w:r>
    </w:p>
    <w:p w14:paraId="70ACBA94" w14:textId="77777777" w:rsidR="002B51C7" w:rsidRDefault="002B51C7" w:rsidP="000D6A2D">
      <w:pPr>
        <w:pStyle w:val="ListBullet"/>
        <w:numPr>
          <w:ilvl w:val="0"/>
          <w:numId w:val="0"/>
        </w:numPr>
        <w:spacing w:after="20"/>
        <w:ind w:left="432" w:hanging="432"/>
      </w:pPr>
      <w:r>
        <w:tab/>
      </w:r>
      <w:r w:rsidR="00A96096">
        <w:t xml:space="preserve">The main issue </w:t>
      </w:r>
      <w:r>
        <w:t xml:space="preserve">Comic-Grab solves </w:t>
      </w:r>
      <w:r w:rsidR="00A96096">
        <w:t xml:space="preserve">is the lack of websites comic enthusiast have available to them. </w:t>
      </w:r>
    </w:p>
    <w:p w14:paraId="2D7EAC57" w14:textId="77777777" w:rsidR="002B51C7" w:rsidRDefault="002B51C7" w:rsidP="000D6A2D">
      <w:pPr>
        <w:pStyle w:val="ListBullet"/>
        <w:numPr>
          <w:ilvl w:val="0"/>
          <w:numId w:val="0"/>
        </w:numPr>
        <w:spacing w:after="20"/>
        <w:ind w:left="432" w:hanging="432"/>
      </w:pPr>
      <w:r>
        <w:t xml:space="preserve"> </w:t>
      </w:r>
      <w:r w:rsidR="00A96096">
        <w:t>Results:</w:t>
      </w:r>
    </w:p>
    <w:p w14:paraId="6FA640B9" w14:textId="77777777" w:rsidR="00A96096" w:rsidRDefault="00A96096" w:rsidP="000D6A2D">
      <w:pPr>
        <w:pStyle w:val="ListBullet"/>
        <w:numPr>
          <w:ilvl w:val="0"/>
          <w:numId w:val="0"/>
        </w:numPr>
        <w:spacing w:after="20"/>
        <w:ind w:left="432" w:hanging="432"/>
      </w:pPr>
      <w:r>
        <w:tab/>
      </w:r>
      <w:r w:rsidR="00C50D94">
        <w:t>Comic-Grab</w:t>
      </w:r>
      <w:r>
        <w:t xml:space="preserve"> not only displays comics but also an eBay link allowing the user to purchase those comics. Comic-Grab also integrates</w:t>
      </w:r>
      <w:r w:rsidR="003A0632">
        <w:t xml:space="preserve"> the IMDB A</w:t>
      </w:r>
      <w:r w:rsidR="00C50D94">
        <w:t>PI, which</w:t>
      </w:r>
      <w:r>
        <w:t xml:space="preserve"> output</w:t>
      </w:r>
      <w:r w:rsidR="00C50D94">
        <w:t>s</w:t>
      </w:r>
      <w:r>
        <w:t xml:space="preserve"> every movie that </w:t>
      </w:r>
      <w:r w:rsidR="003A0632">
        <w:t xml:space="preserve">specific </w:t>
      </w:r>
      <w:r>
        <w:t xml:space="preserve">marvel character was in. </w:t>
      </w:r>
    </w:p>
    <w:p w14:paraId="580DDF1C" w14:textId="77777777" w:rsidR="003A0632" w:rsidRDefault="003A0632" w:rsidP="000D6A2D">
      <w:pPr>
        <w:pStyle w:val="ListBullet"/>
        <w:numPr>
          <w:ilvl w:val="0"/>
          <w:numId w:val="0"/>
        </w:numPr>
        <w:spacing w:after="20"/>
        <w:ind w:left="432" w:hanging="432"/>
      </w:pPr>
      <w:r>
        <w:t>Team Efforts:</w:t>
      </w:r>
    </w:p>
    <w:p w14:paraId="27351036" w14:textId="77777777" w:rsidR="003A0632" w:rsidRDefault="003A0632" w:rsidP="000D6A2D">
      <w:pPr>
        <w:pStyle w:val="ListBullet"/>
        <w:numPr>
          <w:ilvl w:val="0"/>
          <w:numId w:val="0"/>
        </w:numPr>
        <w:spacing w:after="20"/>
        <w:ind w:left="432" w:hanging="432"/>
      </w:pPr>
      <w:r>
        <w:tab/>
        <w:t xml:space="preserve">Richie - developed the UI of Comic-Grab by integrating unique animations while giving the page a simple and modern blacked out design. </w:t>
      </w:r>
    </w:p>
    <w:p w14:paraId="39BBB5B1" w14:textId="77777777" w:rsidR="003A0632" w:rsidRDefault="003A0632" w:rsidP="000D6A2D">
      <w:pPr>
        <w:pStyle w:val="ListBullet"/>
        <w:numPr>
          <w:ilvl w:val="0"/>
          <w:numId w:val="0"/>
        </w:numPr>
        <w:spacing w:after="20"/>
        <w:ind w:left="432" w:hanging="432"/>
      </w:pPr>
      <w:r>
        <w:tab/>
        <w:t>Chris – was in charge of Marvels API which included pr</w:t>
      </w:r>
      <w:r w:rsidR="00C50D94">
        <w:t>oviding the user a list of all the comics the specific character was in. He was also responsible for Firebase, which stores</w:t>
      </w:r>
      <w:r>
        <w:t xml:space="preserve"> the users last searched results</w:t>
      </w:r>
      <w:r w:rsidR="00C50D94">
        <w:t xml:space="preserve"> and displays it on screen for their convenience</w:t>
      </w:r>
      <w:r>
        <w:t xml:space="preserve">. </w:t>
      </w:r>
    </w:p>
    <w:p w14:paraId="71362B7A" w14:textId="4D7D3C22" w:rsidR="003A0632" w:rsidRDefault="003A0632" w:rsidP="000D6A2D">
      <w:pPr>
        <w:pStyle w:val="ListBullet"/>
        <w:numPr>
          <w:ilvl w:val="0"/>
          <w:numId w:val="0"/>
        </w:numPr>
        <w:spacing w:after="20"/>
        <w:ind w:left="432" w:hanging="432"/>
      </w:pPr>
      <w:r>
        <w:tab/>
        <w:t>Bra</w:t>
      </w:r>
      <w:r w:rsidR="00265141">
        <w:t>n</w:t>
      </w:r>
      <w:r>
        <w:t>den and Melissa – was responsible for</w:t>
      </w:r>
      <w:r w:rsidR="00C50D94">
        <w:t xml:space="preserve"> providing the user a clickable link that targets the Marvel API</w:t>
      </w:r>
      <w:r>
        <w:t xml:space="preserve"> with eBays API. </w:t>
      </w:r>
      <w:r w:rsidR="00C50D94">
        <w:t>They also included the IMDB API as a bonus for our Comic-Grab launch.</w:t>
      </w:r>
    </w:p>
    <w:p w14:paraId="462EE1E7" w14:textId="0FCE2EC2" w:rsidR="005C1F8F" w:rsidRDefault="000974E7" w:rsidP="000D6A2D">
      <w:pPr>
        <w:pStyle w:val="ListBullet"/>
        <w:numPr>
          <w:ilvl w:val="0"/>
          <w:numId w:val="0"/>
        </w:numPr>
        <w:spacing w:after="20"/>
        <w:ind w:left="432" w:hanging="432"/>
      </w:pPr>
      <w:r>
        <w:t>Challenges:</w:t>
      </w:r>
      <w:r w:rsidR="00C50D94">
        <w:t xml:space="preserve"> </w:t>
      </w:r>
    </w:p>
    <w:p w14:paraId="0F9D3B0E" w14:textId="77777777" w:rsidR="00C50D94" w:rsidRDefault="00C50D94" w:rsidP="000D6A2D">
      <w:pPr>
        <w:pStyle w:val="ListBullet"/>
        <w:numPr>
          <w:ilvl w:val="0"/>
          <w:numId w:val="0"/>
        </w:numPr>
        <w:spacing w:after="20"/>
        <w:ind w:left="432"/>
      </w:pPr>
      <w:r>
        <w:t>Our team ran into many challenges that included our Marvel API site being down for 3 days</w:t>
      </w:r>
      <w:r w:rsidR="005C1F8F">
        <w:t>. The eBay</w:t>
      </w:r>
      <w:r w:rsidR="00604244">
        <w:t xml:space="preserve"> </w:t>
      </w:r>
      <w:r w:rsidR="00604244" w:rsidRPr="00604244">
        <w:t>API was having issue</w:t>
      </w:r>
      <w:r w:rsidR="00604244">
        <w:t>s with authentication at onset.</w:t>
      </w:r>
      <w:r w:rsidR="00604244" w:rsidRPr="00604244">
        <w:t xml:space="preserve"> While initially the work around was just confirming the “unsafe scripts”, that was not satisfactory for the team and a</w:t>
      </w:r>
      <w:r w:rsidR="00604244">
        <w:t xml:space="preserve"> different</w:t>
      </w:r>
      <w:r w:rsidR="00604244" w:rsidRPr="00604244">
        <w:t xml:space="preserve"> workaround was found </w:t>
      </w:r>
      <w:r w:rsidR="005C1F8F">
        <w:t xml:space="preserve">from neighboring teams. </w:t>
      </w:r>
      <w:r w:rsidR="00604244" w:rsidRPr="00604244">
        <w:t>Next problem we ran into was converti</w:t>
      </w:r>
      <w:r w:rsidR="00604244">
        <w:t>ng the link retrieved from the e</w:t>
      </w:r>
      <w:r w:rsidR="00604244" w:rsidRPr="00604244">
        <w:t xml:space="preserve">Bay </w:t>
      </w:r>
      <w:r w:rsidR="00604244" w:rsidRPr="00604244">
        <w:lastRenderedPageBreak/>
        <w:t>JSON data in</w:t>
      </w:r>
      <w:r w:rsidR="00604244">
        <w:t>to a clickable URL that directs the user</w:t>
      </w:r>
      <w:r w:rsidR="005C1F8F">
        <w:t xml:space="preserve"> to the correct location. </w:t>
      </w:r>
      <w:r w:rsidR="00604244" w:rsidRPr="00604244">
        <w:t xml:space="preserve">Initially the link would appear, however it would direct to the root (i.e. </w:t>
      </w:r>
      <w:proofErr w:type="gramStart"/>
      <w:r w:rsidR="00604244" w:rsidRPr="00604244">
        <w:t>file://c..</w:t>
      </w:r>
      <w:proofErr w:type="gramEnd"/>
      <w:r w:rsidR="00604244" w:rsidRPr="00604244">
        <w:t xml:space="preserve">).  </w:t>
      </w:r>
    </w:p>
    <w:p w14:paraId="1DEF3D4A" w14:textId="77777777" w:rsidR="005C1F8F" w:rsidRDefault="005C1F8F" w:rsidP="000D6A2D">
      <w:pPr>
        <w:pStyle w:val="ListBullet"/>
        <w:numPr>
          <w:ilvl w:val="0"/>
          <w:numId w:val="0"/>
        </w:numPr>
        <w:spacing w:after="20"/>
        <w:ind w:left="432" w:hanging="432"/>
      </w:pPr>
      <w:r>
        <w:t>Future:</w:t>
      </w:r>
    </w:p>
    <w:p w14:paraId="7E0EF202" w14:textId="77777777" w:rsidR="007663FF" w:rsidRDefault="005C1F8F" w:rsidP="000D6A2D">
      <w:pPr>
        <w:pStyle w:val="ListBullet"/>
        <w:numPr>
          <w:ilvl w:val="0"/>
          <w:numId w:val="0"/>
        </w:numPr>
        <w:spacing w:after="20"/>
        <w:ind w:left="432"/>
      </w:pPr>
      <w:r>
        <w:t xml:space="preserve">Alternative shopping APIs (Amazon), future visual changes (Listing multiple comic covers, additional informative APIs for more in depth comic book character information.  Possible searchable comic book events listings in your area via notifications or otherwise. Integrating all superheroes instead of just Marvel Superheroes. </w:t>
      </w:r>
    </w:p>
    <w:sectPr w:rsidR="007663FF">
      <w:footerReference w:type="default" r:id="rId8"/>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001AE3" w14:textId="77777777" w:rsidR="007C13AD" w:rsidRDefault="007C13AD">
      <w:r>
        <w:separator/>
      </w:r>
    </w:p>
    <w:p w14:paraId="66147AF0" w14:textId="77777777" w:rsidR="007C13AD" w:rsidRDefault="007C13AD"/>
  </w:endnote>
  <w:endnote w:type="continuationSeparator" w:id="0">
    <w:p w14:paraId="05C48BE8" w14:textId="77777777" w:rsidR="007C13AD" w:rsidRDefault="007C13AD">
      <w:r>
        <w:continuationSeparator/>
      </w:r>
    </w:p>
    <w:p w14:paraId="6038007F" w14:textId="77777777" w:rsidR="007C13AD" w:rsidRDefault="007C13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699706"/>
      <w:docPartObj>
        <w:docPartGallery w:val="Page Numbers (Bottom of Page)"/>
        <w:docPartUnique/>
      </w:docPartObj>
    </w:sdtPr>
    <w:sdtEndPr>
      <w:rPr>
        <w:noProof/>
      </w:rPr>
    </w:sdtEndPr>
    <w:sdtContent>
      <w:p w14:paraId="6706FBB9" w14:textId="77777777" w:rsidR="007663FF" w:rsidRDefault="00064351">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B75B78" w14:textId="77777777" w:rsidR="007C13AD" w:rsidRDefault="007C13AD">
      <w:r>
        <w:separator/>
      </w:r>
    </w:p>
    <w:p w14:paraId="203CBF7F" w14:textId="77777777" w:rsidR="007C13AD" w:rsidRDefault="007C13AD"/>
  </w:footnote>
  <w:footnote w:type="continuationSeparator" w:id="0">
    <w:p w14:paraId="5680EEEE" w14:textId="77777777" w:rsidR="007C13AD" w:rsidRDefault="007C13AD">
      <w:r>
        <w:continuationSeparator/>
      </w:r>
    </w:p>
    <w:p w14:paraId="2B5AF5CE" w14:textId="77777777" w:rsidR="007C13AD" w:rsidRDefault="007C13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1C7"/>
    <w:rsid w:val="00064351"/>
    <w:rsid w:val="000974E7"/>
    <w:rsid w:val="000D6A2D"/>
    <w:rsid w:val="00265141"/>
    <w:rsid w:val="002B51C7"/>
    <w:rsid w:val="003A0632"/>
    <w:rsid w:val="005C1F8F"/>
    <w:rsid w:val="00604244"/>
    <w:rsid w:val="007663FF"/>
    <w:rsid w:val="007C13AD"/>
    <w:rsid w:val="00A96096"/>
    <w:rsid w:val="00C50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4AACC"/>
  <w15:chartTrackingRefBased/>
  <w15:docId w15:val="{0EBA821C-9836-A348-9FDA-43B7CB4B9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ichiemadrigal/Library/Containers/com.microsoft.Word/Data/Library/Application%20Support/Microsoft/Office/16.0/DTS/en-US%7b2C967F85-5773-4F44-827C-4FAC34B8E599%7d/%7b55DED2F3-7F9E-A64E-B7BA-A9B39126EEF1%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6E83B-CFCA-1D4E-A3DF-5A1F20C0B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Take Notes.dotx</Template>
  <TotalTime>58</TotalTime>
  <Pages>2</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Richie Madrigal</dc:creator>
  <cp:keywords/>
  <dc:description/>
  <cp:lastModifiedBy>Richie Madrigal</cp:lastModifiedBy>
  <cp:revision>3</cp:revision>
  <dcterms:created xsi:type="dcterms:W3CDTF">2018-07-12T22:33:00Z</dcterms:created>
  <dcterms:modified xsi:type="dcterms:W3CDTF">2018-07-13T00:01:00Z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